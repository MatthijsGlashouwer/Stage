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r>
        <w:rPr>
          <w:rFonts w:asciiTheme="minorHAnsi" w:hAnsiTheme="minorHAnsi"/>
          <w:i/>
          <w:color w:val="auto"/>
          <w:sz w:val="32"/>
          <w:szCs w:val="32"/>
        </w:rPr>
        <w:t>HB</w:t>
      </w:r>
      <w:r w:rsidR="00470889">
        <w:rPr>
          <w:rFonts w:asciiTheme="minorHAnsi" w:hAnsiTheme="minorHAnsi"/>
          <w:i/>
          <w:color w:val="auto"/>
          <w:sz w:val="32"/>
          <w:szCs w:val="32"/>
        </w:rPr>
        <w:t xml:space="preserve"> ex.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C71AF7">
        <w:tc>
          <w:tcPr>
            <w:tcW w:w="9212" w:type="dxa"/>
            <w:gridSpan w:val="2"/>
            <w:shd w:val="clear" w:color="auto" w:fill="D9D9D9" w:themeFill="background1" w:themeFillShade="D9"/>
          </w:tcPr>
          <w:p w:rsidR="00B17BFF" w:rsidRPr="00645103" w:rsidRDefault="00B17BFF" w:rsidP="00C71AF7">
            <w:pPr>
              <w:tabs>
                <w:tab w:val="left" w:pos="4995"/>
              </w:tabs>
              <w:rPr>
                <w:rFonts w:ascii="Arial" w:hAnsi="Arial" w:cs="Arial"/>
                <w:b/>
                <w:i/>
                <w:sz w:val="24"/>
                <w:szCs w:val="24"/>
              </w:rPr>
            </w:pPr>
            <w:bookmarkStart w:id="0" w:name="_GoBack"/>
            <w:bookmarkEnd w:id="0"/>
            <w:r w:rsidRPr="00645103">
              <w:rPr>
                <w:rFonts w:ascii="Arial" w:hAnsi="Arial" w:cs="Arial"/>
                <w:b/>
                <w:i/>
                <w:sz w:val="24"/>
                <w:szCs w:val="24"/>
              </w:rPr>
              <w:t>B2 Context examenopdracht</w:t>
            </w:r>
            <w:r w:rsidR="00C71AF7">
              <w:rPr>
                <w:rFonts w:ascii="Arial" w:hAnsi="Arial" w:cs="Arial"/>
                <w:b/>
                <w:i/>
                <w:sz w:val="24"/>
                <w:szCs w:val="24"/>
              </w:rPr>
              <w:tab/>
            </w:r>
          </w:p>
        </w:tc>
      </w:tr>
      <w:tr w:rsidR="00B17BFF" w:rsidRPr="00B17BFF" w:rsidTr="00FD6314">
        <w:tc>
          <w:tcPr>
            <w:tcW w:w="2802" w:type="dxa"/>
          </w:tcPr>
          <w:p w:rsidR="00C71AF7" w:rsidRDefault="00C71AF7" w:rsidP="00FD6314">
            <w:pPr>
              <w:rPr>
                <w:rFonts w:ascii="Arial" w:hAnsi="Arial" w:cs="Arial"/>
                <w:sz w:val="20"/>
                <w:szCs w:val="20"/>
              </w:rPr>
            </w:pPr>
          </w:p>
          <w:p w:rsidR="00C71AF7" w:rsidRDefault="00C71AF7" w:rsidP="00FD6314">
            <w:pPr>
              <w:rPr>
                <w:rFonts w:ascii="Arial" w:hAnsi="Arial" w:cs="Arial"/>
                <w:sz w:val="20"/>
                <w:szCs w:val="20"/>
              </w:rPr>
            </w:pPr>
            <w:r>
              <w:rPr>
                <w:rFonts w:ascii="Arial" w:hAnsi="Arial" w:cs="Arial"/>
                <w:sz w:val="20"/>
                <w:szCs w:val="20"/>
              </w:rPr>
              <w:t>Versie of volgnummer deel B</w:t>
            </w:r>
          </w:p>
          <w:p w:rsidR="00B17BFF" w:rsidRPr="00B17BFF" w:rsidRDefault="00B17BFF" w:rsidP="00FD6314">
            <w:pPr>
              <w:rPr>
                <w:rFonts w:ascii="Arial" w:hAnsi="Arial" w:cs="Arial"/>
                <w:sz w:val="20"/>
                <w:szCs w:val="20"/>
              </w:rPr>
            </w:pPr>
            <w:r w:rsidRPr="00B17BFF">
              <w:rPr>
                <w:rFonts w:ascii="Arial" w:hAnsi="Arial" w:cs="Arial"/>
                <w:sz w:val="20"/>
                <w:szCs w:val="20"/>
              </w:rPr>
              <w:t xml:space="preserve"> </w:t>
            </w:r>
          </w:p>
        </w:tc>
        <w:tc>
          <w:tcPr>
            <w:tcW w:w="6410" w:type="dxa"/>
          </w:tcPr>
          <w:p w:rsidR="00C71AF7" w:rsidRDefault="00C71AF7" w:rsidP="00FD6314">
            <w:pPr>
              <w:rPr>
                <w:rFonts w:ascii="Arial" w:hAnsi="Arial" w:cs="Arial"/>
                <w:sz w:val="20"/>
                <w:szCs w:val="20"/>
              </w:rPr>
            </w:pPr>
          </w:p>
          <w:p w:rsidR="00BA2CF7" w:rsidRPr="00497F18" w:rsidRDefault="007A589F" w:rsidP="00BA2CF7">
            <w:pPr>
              <w:rPr>
                <w:rFonts w:ascii="Arial" w:hAnsi="Arial" w:cs="Arial"/>
                <w:b/>
                <w:i/>
                <w:sz w:val="20"/>
                <w:szCs w:val="20"/>
              </w:rPr>
            </w:pPr>
            <w:r>
              <w:rPr>
                <w:rFonts w:ascii="Arial" w:hAnsi="Arial" w:cs="Arial"/>
                <w:b/>
                <w:sz w:val="20"/>
                <w:szCs w:val="20"/>
              </w:rPr>
              <w:t>HAP412-303.B1-B</w:t>
            </w:r>
            <w:r w:rsidR="00BA2CF7">
              <w:rPr>
                <w:rFonts w:ascii="Arial" w:hAnsi="Arial" w:cs="Arial"/>
                <w:b/>
                <w:sz w:val="20"/>
                <w:szCs w:val="20"/>
              </w:rPr>
              <w:t>00X</w:t>
            </w:r>
          </w:p>
          <w:p w:rsidR="00B17BFF" w:rsidRPr="00497F18" w:rsidRDefault="00B17BFF" w:rsidP="00497F18">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Opdracht is geconstrueerd op de volgende kerntaaknummers, werkprocessen en KD (jaar)  </w:t>
            </w:r>
          </w:p>
        </w:tc>
        <w:tc>
          <w:tcPr>
            <w:tcW w:w="6410" w:type="dxa"/>
          </w:tcPr>
          <w:p w:rsidR="00761C66" w:rsidRDefault="00761C66" w:rsidP="00FD6314">
            <w:pPr>
              <w:rPr>
                <w:rFonts w:ascii="Arial" w:hAnsi="Arial" w:cs="Arial"/>
                <w:color w:val="FF0000"/>
                <w:sz w:val="20"/>
                <w:szCs w:val="20"/>
              </w:rPr>
            </w:pPr>
          </w:p>
          <w:p w:rsidR="00761C66" w:rsidRDefault="002407A1" w:rsidP="00FD6314">
            <w:pPr>
              <w:rPr>
                <w:rFonts w:ascii="Arial" w:hAnsi="Arial" w:cs="Arial"/>
                <w:sz w:val="20"/>
                <w:szCs w:val="20"/>
              </w:rPr>
            </w:pPr>
            <w:r>
              <w:rPr>
                <w:rFonts w:ascii="Arial" w:hAnsi="Arial" w:cs="Arial"/>
                <w:sz w:val="20"/>
                <w:szCs w:val="20"/>
              </w:rPr>
              <w:t>Kerntaak 2</w:t>
            </w:r>
          </w:p>
          <w:p w:rsidR="002407A1" w:rsidRDefault="00761C66" w:rsidP="002407A1">
            <w:pPr>
              <w:rPr>
                <w:rFonts w:ascii="Arial" w:hAnsi="Arial" w:cs="Arial"/>
                <w:sz w:val="20"/>
                <w:szCs w:val="20"/>
              </w:rPr>
            </w:pPr>
            <w:r>
              <w:rPr>
                <w:rFonts w:ascii="Arial" w:hAnsi="Arial" w:cs="Arial"/>
                <w:sz w:val="20"/>
                <w:szCs w:val="20"/>
              </w:rPr>
              <w:t xml:space="preserve">Werkproces(en): </w:t>
            </w:r>
            <w:r w:rsidR="002407A1">
              <w:rPr>
                <w:rFonts w:ascii="Arial" w:hAnsi="Arial" w:cs="Arial"/>
                <w:sz w:val="20"/>
                <w:szCs w:val="20"/>
              </w:rPr>
              <w:t>2.1</w:t>
            </w:r>
          </w:p>
          <w:p w:rsidR="00761C66" w:rsidRPr="00761C66" w:rsidRDefault="00761C66" w:rsidP="002407A1">
            <w:pPr>
              <w:rPr>
                <w:rFonts w:ascii="Arial" w:hAnsi="Arial" w:cs="Arial"/>
                <w:sz w:val="20"/>
                <w:szCs w:val="20"/>
              </w:rPr>
            </w:pPr>
            <w:r>
              <w:rPr>
                <w:rFonts w:ascii="Arial" w:hAnsi="Arial" w:cs="Arial"/>
                <w:sz w:val="20"/>
                <w:szCs w:val="20"/>
              </w:rPr>
              <w:t>2012</w:t>
            </w: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8064A2" w:themeColor="accent4"/>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E06760" w:rsidP="00FD6314">
            <w:pPr>
              <w:rPr>
                <w:rFonts w:ascii="Arial" w:hAnsi="Arial" w:cs="Arial"/>
                <w:sz w:val="20"/>
                <w:szCs w:val="20"/>
              </w:rPr>
            </w:pPr>
            <w:r>
              <w:rPr>
                <w:rFonts w:ascii="Arial" w:hAnsi="Arial" w:cs="Arial"/>
                <w:sz w:val="20"/>
                <w:szCs w:val="20"/>
              </w:rPr>
              <w:t>Locatie</w:t>
            </w:r>
          </w:p>
          <w:p w:rsidR="00B17BFF" w:rsidRPr="00B17BFF" w:rsidRDefault="00B17BFF" w:rsidP="00FD6314">
            <w:pPr>
              <w:rPr>
                <w:rFonts w:ascii="Arial" w:hAnsi="Arial" w:cs="Arial"/>
                <w:color w:val="E36C0A" w:themeColor="accent6" w:themeShade="BF"/>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Datum start examen</w:t>
            </w:r>
          </w:p>
          <w:p w:rsidR="00B17BFF" w:rsidRPr="00B17BFF" w:rsidRDefault="00B17BFF" w:rsidP="00FD6314">
            <w:pPr>
              <w:rPr>
                <w:rFonts w:ascii="Arial" w:hAnsi="Arial" w:cs="Arial"/>
                <w:color w:val="4BACC6" w:themeColor="accent5"/>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497F18" w:rsidRDefault="00B17BFF" w:rsidP="00FD6314">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C71AF7">
        <w:tc>
          <w:tcPr>
            <w:tcW w:w="9212" w:type="dxa"/>
            <w:shd w:val="clear" w:color="auto" w:fill="D9D9D9" w:themeFill="background1" w:themeFillShade="D9"/>
          </w:tcPr>
          <w:p w:rsidR="00B17BFF" w:rsidRPr="00645103" w:rsidRDefault="00B17BFF" w:rsidP="00C71AF7">
            <w:pPr>
              <w:tabs>
                <w:tab w:val="center" w:pos="4498"/>
              </w:tabs>
              <w:rPr>
                <w:rFonts w:ascii="Arial" w:hAnsi="Arial" w:cs="Arial"/>
                <w:sz w:val="24"/>
                <w:szCs w:val="24"/>
              </w:rPr>
            </w:pPr>
            <w:r w:rsidRPr="00645103">
              <w:rPr>
                <w:rFonts w:ascii="Arial" w:hAnsi="Arial" w:cs="Arial"/>
                <w:b/>
                <w:i/>
                <w:sz w:val="24"/>
                <w:szCs w:val="24"/>
              </w:rPr>
              <w:t>Kandidaat</w:t>
            </w:r>
            <w:r w:rsidR="00C71AF7">
              <w:rPr>
                <w:rFonts w:ascii="Arial" w:hAnsi="Arial" w:cs="Arial"/>
                <w:b/>
                <w:i/>
                <w:sz w:val="24"/>
                <w:szCs w:val="24"/>
              </w:rPr>
              <w:tab/>
            </w:r>
          </w:p>
        </w:tc>
      </w:tr>
      <w:tr w:rsidR="00B17BFF" w:rsidRPr="00B17BFF" w:rsidTr="00FD6314">
        <w:tc>
          <w:tcPr>
            <w:tcW w:w="9212" w:type="dxa"/>
          </w:tcPr>
          <w:p w:rsidR="00B17BFF" w:rsidRPr="00B17BFF" w:rsidRDefault="00B17BFF" w:rsidP="00FD6314">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D6314">
            <w:pPr>
              <w:rPr>
                <w:rFonts w:ascii="Arial" w:hAnsi="Arial" w:cs="Arial"/>
                <w:sz w:val="20"/>
                <w:szCs w:val="20"/>
              </w:rPr>
            </w:pP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Studentnummer:</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Datum:</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C71AF7" w:rsidRDefault="00C71AF7" w:rsidP="00B17BFF"/>
    <w:p w:rsidR="00C71AF7" w:rsidRDefault="00C71AF7" w:rsidP="00C71AF7">
      <w:r>
        <w:br w:type="page"/>
      </w:r>
    </w:p>
    <w:p w:rsidR="00B17BFF" w:rsidRDefault="00B17BFF" w:rsidP="00B17BFF">
      <w:r>
        <w:lastRenderedPageBreak/>
        <w:tab/>
      </w: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
        <w:tblW w:w="0" w:type="auto"/>
        <w:tblLook w:val="04A0" w:firstRow="1" w:lastRow="0" w:firstColumn="1" w:lastColumn="0" w:noHBand="0" w:noVBand="1"/>
      </w:tblPr>
      <w:tblGrid>
        <w:gridCol w:w="9210"/>
      </w:tblGrid>
      <w:tr w:rsidR="00B17BFF" w:rsidRPr="001934F3" w:rsidTr="005E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5E6F7F">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C71AF7">
        <w:tc>
          <w:tcPr>
            <w:tcW w:w="9060" w:type="dxa"/>
            <w:gridSpan w:val="2"/>
            <w:shd w:val="clear" w:color="auto" w:fill="D9D9D9" w:themeFill="background1" w:themeFillShade="D9"/>
          </w:tcPr>
          <w:p w:rsidR="00B17BFF" w:rsidRPr="00B17BFF" w:rsidRDefault="00B17BFF" w:rsidP="00FD6314">
            <w:pPr>
              <w:rPr>
                <w:rFonts w:ascii="Arial" w:hAnsi="Arial" w:cs="Arial"/>
                <w:b/>
                <w:sz w:val="20"/>
                <w:szCs w:val="20"/>
              </w:rPr>
            </w:pPr>
            <w:r w:rsidRPr="00B17BFF">
              <w:rPr>
                <w:rFonts w:ascii="Arial" w:hAnsi="Arial" w:cs="Arial"/>
                <w:b/>
                <w:sz w:val="20"/>
                <w:szCs w:val="20"/>
              </w:rPr>
              <w:t>Beroepscontext  (Situatie)</w:t>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430"/>
              </w:tabs>
              <w:rPr>
                <w:rFonts w:ascii="Arial" w:hAnsi="Arial" w:cs="Arial"/>
                <w:b/>
                <w:sz w:val="20"/>
                <w:szCs w:val="20"/>
              </w:rPr>
            </w:pPr>
            <w:r w:rsidRPr="00B17BFF">
              <w:rPr>
                <w:rFonts w:ascii="Arial" w:hAnsi="Arial" w:cs="Arial"/>
                <w:b/>
                <w:sz w:val="20"/>
                <w:szCs w:val="20"/>
              </w:rPr>
              <w:t xml:space="preserve">Opdracht </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10"/>
              </w:tabs>
              <w:rPr>
                <w:rFonts w:ascii="Arial" w:hAnsi="Arial" w:cs="Arial"/>
                <w:b/>
                <w:sz w:val="20"/>
                <w:szCs w:val="20"/>
              </w:rPr>
            </w:pPr>
            <w:r w:rsidRPr="00B17BFF">
              <w:rPr>
                <w:rFonts w:ascii="Arial" w:hAnsi="Arial" w:cs="Arial"/>
                <w:b/>
                <w:sz w:val="20"/>
                <w:szCs w:val="20"/>
              </w:rPr>
              <w:t>Taak (Rol)</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40"/>
              </w:tabs>
              <w:rPr>
                <w:rFonts w:ascii="Arial" w:hAnsi="Arial" w:cs="Arial"/>
                <w:b/>
                <w:sz w:val="20"/>
                <w:szCs w:val="20"/>
              </w:rPr>
            </w:pPr>
            <w:r w:rsidRPr="00B17BFF">
              <w:rPr>
                <w:rFonts w:ascii="Arial" w:hAnsi="Arial" w:cs="Arial"/>
                <w:b/>
                <w:sz w:val="20"/>
                <w:szCs w:val="20"/>
              </w:rPr>
              <w:t>Activiteiten</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880"/>
              </w:tabs>
              <w:rPr>
                <w:rFonts w:ascii="Arial" w:hAnsi="Arial" w:cs="Arial"/>
                <w:b/>
                <w:sz w:val="20"/>
                <w:szCs w:val="20"/>
              </w:rPr>
            </w:pPr>
            <w:r w:rsidRPr="00B17BFF">
              <w:rPr>
                <w:rFonts w:ascii="Arial" w:hAnsi="Arial" w:cs="Arial"/>
                <w:b/>
                <w:sz w:val="20"/>
                <w:szCs w:val="20"/>
              </w:rPr>
              <w:t>Resultaat</w:t>
            </w:r>
            <w:r w:rsidR="00C71AF7">
              <w:rPr>
                <w:rFonts w:ascii="Arial" w:hAnsi="Arial" w:cs="Arial"/>
                <w:b/>
                <w:sz w:val="20"/>
                <w:szCs w:val="20"/>
              </w:rPr>
              <w:tab/>
            </w:r>
          </w:p>
        </w:tc>
      </w:tr>
      <w:tr w:rsidR="00C71AF7" w:rsidRPr="00B17BFF" w:rsidTr="00FD6314">
        <w:tc>
          <w:tcPr>
            <w:tcW w:w="9060" w:type="dxa"/>
            <w:gridSpan w:val="2"/>
            <w:shd w:val="clear" w:color="auto" w:fill="auto"/>
          </w:tcPr>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Pr="00B17BFF" w:rsidRDefault="00C71AF7" w:rsidP="00FD6314">
            <w:pPr>
              <w:rPr>
                <w:rFonts w:ascii="Arial" w:hAnsi="Arial" w:cs="Arial"/>
                <w:b/>
                <w:sz w:val="20"/>
                <w:szCs w:val="20"/>
              </w:rPr>
            </w:pPr>
          </w:p>
        </w:tc>
      </w:tr>
      <w:tr w:rsidR="00C71AF7" w:rsidRPr="00B17BFF" w:rsidTr="00C71AF7">
        <w:tc>
          <w:tcPr>
            <w:tcW w:w="9060" w:type="dxa"/>
            <w:gridSpan w:val="2"/>
            <w:shd w:val="clear" w:color="auto" w:fill="D9D9D9" w:themeFill="background1" w:themeFillShade="D9"/>
          </w:tcPr>
          <w:p w:rsidR="00C71AF7" w:rsidRPr="00B17BFF" w:rsidRDefault="00C71AF7" w:rsidP="00C71AF7">
            <w:pPr>
              <w:tabs>
                <w:tab w:val="left" w:pos="2265"/>
              </w:tabs>
              <w:rPr>
                <w:rFonts w:ascii="Arial" w:hAnsi="Arial" w:cs="Arial"/>
                <w:b/>
                <w:sz w:val="20"/>
                <w:szCs w:val="20"/>
              </w:rPr>
            </w:pPr>
            <w:r>
              <w:rPr>
                <w:rFonts w:ascii="Arial" w:hAnsi="Arial" w:cs="Arial"/>
                <w:b/>
                <w:sz w:val="20"/>
                <w:szCs w:val="20"/>
              </w:rPr>
              <w:t>Overige gegevens:</w:t>
            </w:r>
            <w:r>
              <w:rPr>
                <w:rFonts w:ascii="Arial" w:hAnsi="Arial" w:cs="Arial"/>
                <w:b/>
                <w:sz w:val="20"/>
                <w:szCs w:val="20"/>
              </w:rPr>
              <w:tab/>
            </w: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Doorlooptijd</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Afnamecondities</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Bijlagen</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Materiaal</w:t>
            </w:r>
          </w:p>
        </w:tc>
        <w:tc>
          <w:tcPr>
            <w:tcW w:w="7333" w:type="dxa"/>
          </w:tcPr>
          <w:p w:rsidR="00C71AF7" w:rsidRPr="00497F18" w:rsidRDefault="00C71AF7" w:rsidP="00C71AF7">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AC1" w:rsidRDefault="00325AC1" w:rsidP="002C21F9">
      <w:pPr>
        <w:spacing w:after="0" w:line="240" w:lineRule="auto"/>
      </w:pPr>
      <w:r>
        <w:separator/>
      </w:r>
    </w:p>
  </w:endnote>
  <w:endnote w:type="continuationSeparator" w:id="0">
    <w:p w:rsidR="00325AC1" w:rsidRDefault="00325AC1"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4C" w:rsidRDefault="00B17BFF">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r w:rsidR="00470889">
      <w:rPr>
        <w:sz w:val="16"/>
        <w:szCs w:val="16"/>
      </w:rPr>
      <w:t xml:space="preserve">HB ex. </w:t>
    </w:r>
    <w:r>
      <w:rPr>
        <w:sz w:val="16"/>
        <w:szCs w:val="16"/>
      </w:rPr>
      <w:t>deel B</w:t>
    </w:r>
  </w:p>
  <w:p w:rsidR="007A589F" w:rsidRDefault="007A589F" w:rsidP="0095392C">
    <w:pPr>
      <w:pStyle w:val="Voettekst"/>
      <w:rPr>
        <w:sz w:val="16"/>
        <w:szCs w:val="16"/>
      </w:rPr>
    </w:pPr>
    <w:r>
      <w:rPr>
        <w:sz w:val="16"/>
        <w:szCs w:val="16"/>
      </w:rPr>
      <w:t>HAP412-303.B1</w:t>
    </w:r>
  </w:p>
  <w:p w:rsidR="0095392C" w:rsidRDefault="0095392C" w:rsidP="0095392C">
    <w:pPr>
      <w:pStyle w:val="Voettekst"/>
      <w:rPr>
        <w:sz w:val="16"/>
        <w:szCs w:val="16"/>
      </w:rPr>
    </w:pPr>
    <w:r>
      <w:rPr>
        <w:sz w:val="16"/>
        <w:szCs w:val="16"/>
      </w:rPr>
      <w:t>Versie 0.1</w:t>
    </w:r>
  </w:p>
  <w:p w:rsidR="0095392C" w:rsidRDefault="0095392C" w:rsidP="0095392C">
    <w:pPr>
      <w:pStyle w:val="Voettekst"/>
      <w:rPr>
        <w:sz w:val="16"/>
        <w:szCs w:val="16"/>
      </w:rPr>
    </w:pPr>
    <w:r>
      <w:rPr>
        <w:sz w:val="16"/>
        <w:szCs w:val="16"/>
      </w:rPr>
      <w:t>Vastgesteld</w:t>
    </w:r>
    <w:r w:rsidR="00911C48">
      <w:rPr>
        <w:sz w:val="16"/>
        <w:szCs w:val="16"/>
      </w:rPr>
      <w:t xml:space="preserve"> 27 november 2014 - 1406</w:t>
    </w:r>
  </w:p>
  <w:p w:rsidR="00FE354C" w:rsidRDefault="00FE35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AC1" w:rsidRDefault="00325AC1" w:rsidP="002C21F9">
      <w:pPr>
        <w:spacing w:after="0" w:line="240" w:lineRule="auto"/>
      </w:pPr>
      <w:r>
        <w:separator/>
      </w:r>
    </w:p>
  </w:footnote>
  <w:footnote w:type="continuationSeparator" w:id="0">
    <w:p w:rsidR="00325AC1" w:rsidRDefault="00325AC1"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BA" w:rsidRDefault="000148BA">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nsid w:val="2011612B"/>
    <w:multiLevelType w:val="hybridMultilevel"/>
    <w:tmpl w:val="02840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275EF"/>
    <w:rsid w:val="00060D11"/>
    <w:rsid w:val="000B349B"/>
    <w:rsid w:val="000B3640"/>
    <w:rsid w:val="000C3828"/>
    <w:rsid w:val="00151EE1"/>
    <w:rsid w:val="001627F4"/>
    <w:rsid w:val="001F7EC7"/>
    <w:rsid w:val="00215977"/>
    <w:rsid w:val="002407A1"/>
    <w:rsid w:val="00246334"/>
    <w:rsid w:val="002B33CC"/>
    <w:rsid w:val="002C21F9"/>
    <w:rsid w:val="002C2632"/>
    <w:rsid w:val="002E1368"/>
    <w:rsid w:val="002F7502"/>
    <w:rsid w:val="003025B6"/>
    <w:rsid w:val="00304975"/>
    <w:rsid w:val="00325AC1"/>
    <w:rsid w:val="00360319"/>
    <w:rsid w:val="00403A4A"/>
    <w:rsid w:val="00410F99"/>
    <w:rsid w:val="00470889"/>
    <w:rsid w:val="00497F18"/>
    <w:rsid w:val="004D3AFD"/>
    <w:rsid w:val="004E6689"/>
    <w:rsid w:val="00507046"/>
    <w:rsid w:val="00507A4A"/>
    <w:rsid w:val="00546342"/>
    <w:rsid w:val="00594484"/>
    <w:rsid w:val="00596229"/>
    <w:rsid w:val="00634E45"/>
    <w:rsid w:val="00645103"/>
    <w:rsid w:val="00664BE3"/>
    <w:rsid w:val="00675E15"/>
    <w:rsid w:val="006F5338"/>
    <w:rsid w:val="0071373F"/>
    <w:rsid w:val="00733501"/>
    <w:rsid w:val="00753400"/>
    <w:rsid w:val="007565EE"/>
    <w:rsid w:val="00761C66"/>
    <w:rsid w:val="00767175"/>
    <w:rsid w:val="007A589F"/>
    <w:rsid w:val="007E0444"/>
    <w:rsid w:val="0085664B"/>
    <w:rsid w:val="0086193B"/>
    <w:rsid w:val="0087369C"/>
    <w:rsid w:val="008B5323"/>
    <w:rsid w:val="008F2833"/>
    <w:rsid w:val="008F6498"/>
    <w:rsid w:val="008F757D"/>
    <w:rsid w:val="00900C2B"/>
    <w:rsid w:val="00911C48"/>
    <w:rsid w:val="0095392C"/>
    <w:rsid w:val="00984968"/>
    <w:rsid w:val="009E3E12"/>
    <w:rsid w:val="00A3676A"/>
    <w:rsid w:val="00A4726C"/>
    <w:rsid w:val="00A664BA"/>
    <w:rsid w:val="00A83E93"/>
    <w:rsid w:val="00AC6525"/>
    <w:rsid w:val="00AE56E0"/>
    <w:rsid w:val="00AF3BD6"/>
    <w:rsid w:val="00B17BFF"/>
    <w:rsid w:val="00BA2CF7"/>
    <w:rsid w:val="00BB2595"/>
    <w:rsid w:val="00BE28E1"/>
    <w:rsid w:val="00C46053"/>
    <w:rsid w:val="00C71AF7"/>
    <w:rsid w:val="00C74A7E"/>
    <w:rsid w:val="00C84365"/>
    <w:rsid w:val="00C85AF2"/>
    <w:rsid w:val="00C86949"/>
    <w:rsid w:val="00C90911"/>
    <w:rsid w:val="00C92373"/>
    <w:rsid w:val="00CF1E7A"/>
    <w:rsid w:val="00CF5073"/>
    <w:rsid w:val="00D0510E"/>
    <w:rsid w:val="00D44EB9"/>
    <w:rsid w:val="00D658E0"/>
    <w:rsid w:val="00D841BE"/>
    <w:rsid w:val="00D869E7"/>
    <w:rsid w:val="00E005E5"/>
    <w:rsid w:val="00E06760"/>
    <w:rsid w:val="00E61C95"/>
    <w:rsid w:val="00EB5D9D"/>
    <w:rsid w:val="00EE0214"/>
    <w:rsid w:val="00F60D33"/>
    <w:rsid w:val="00F82784"/>
    <w:rsid w:val="00FC6643"/>
    <w:rsid w:val="00FD6314"/>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5CC62-B76D-4A91-8509-F4C2A351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A44B180F</Template>
  <TotalTime>1</TotalTime>
  <Pages>2</Pages>
  <Words>190</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2014-12-08T15:36:00Z</cp:lastPrinted>
  <dcterms:created xsi:type="dcterms:W3CDTF">2015-02-20T07:52:00Z</dcterms:created>
  <dcterms:modified xsi:type="dcterms:W3CDTF">2015-02-20T07:52:00Z</dcterms:modified>
</cp:coreProperties>
</file>