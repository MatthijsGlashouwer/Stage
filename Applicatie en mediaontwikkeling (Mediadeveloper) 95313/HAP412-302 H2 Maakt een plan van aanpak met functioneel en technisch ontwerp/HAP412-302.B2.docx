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bookmarkStart w:id="0" w:name="_GoBack"/>
            <w:bookmarkEnd w:id="0"/>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05243F" w:rsidP="00BA2CF7">
            <w:pPr>
              <w:rPr>
                <w:rFonts w:ascii="Arial" w:hAnsi="Arial" w:cs="Arial"/>
                <w:b/>
                <w:i/>
                <w:sz w:val="20"/>
                <w:szCs w:val="20"/>
              </w:rPr>
            </w:pPr>
            <w:r>
              <w:rPr>
                <w:rFonts w:ascii="Arial" w:hAnsi="Arial" w:cs="Arial"/>
                <w:b/>
                <w:sz w:val="20"/>
                <w:szCs w:val="20"/>
              </w:rPr>
              <w:t>HAP412-302.B1-</w:t>
            </w:r>
            <w:r w:rsidR="00BA2CF7">
              <w:rPr>
                <w:rFonts w:ascii="Arial" w:hAnsi="Arial" w:cs="Arial"/>
                <w:b/>
                <w:sz w:val="20"/>
                <w:szCs w:val="20"/>
              </w:rPr>
              <w:t>B00X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761C66" w:rsidP="00FD6314">
            <w:pPr>
              <w:rPr>
                <w:rFonts w:ascii="Arial" w:hAnsi="Arial" w:cs="Arial"/>
                <w:sz w:val="20"/>
                <w:szCs w:val="20"/>
              </w:rPr>
            </w:pPr>
            <w:r>
              <w:rPr>
                <w:rFonts w:ascii="Arial" w:hAnsi="Arial" w:cs="Arial"/>
                <w:sz w:val="20"/>
                <w:szCs w:val="20"/>
              </w:rPr>
              <w:t>Kerntaak 1</w:t>
            </w:r>
          </w:p>
          <w:p w:rsidR="00761C66" w:rsidRDefault="00761C66" w:rsidP="00FD6314">
            <w:pPr>
              <w:rPr>
                <w:rFonts w:ascii="Arial" w:hAnsi="Arial" w:cs="Arial"/>
                <w:sz w:val="20"/>
                <w:szCs w:val="20"/>
              </w:rPr>
            </w:pPr>
            <w:r>
              <w:rPr>
                <w:rFonts w:ascii="Arial" w:hAnsi="Arial" w:cs="Arial"/>
                <w:sz w:val="20"/>
                <w:szCs w:val="20"/>
              </w:rPr>
              <w:t>Werkproces(en): 1.2, 1.3, 1.4</w:t>
            </w:r>
          </w:p>
          <w:p w:rsidR="00761C66" w:rsidRPr="00761C66" w:rsidRDefault="00761C66" w:rsidP="00761C66">
            <w:pPr>
              <w:tabs>
                <w:tab w:val="left" w:pos="960"/>
              </w:tabs>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5E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5E6F7F">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C1" w:rsidRDefault="00325AC1" w:rsidP="002C21F9">
      <w:pPr>
        <w:spacing w:after="0" w:line="240" w:lineRule="auto"/>
      </w:pPr>
      <w:r>
        <w:separator/>
      </w:r>
    </w:p>
  </w:endnote>
  <w:endnote w:type="continuationSeparator" w:id="0">
    <w:p w:rsidR="00325AC1" w:rsidRDefault="00325AC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C" w:rsidRDefault="00B17BFF">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r w:rsidR="00470889">
      <w:rPr>
        <w:sz w:val="16"/>
        <w:szCs w:val="16"/>
      </w:rPr>
      <w:t xml:space="preserve">HB ex. </w:t>
    </w:r>
    <w:r>
      <w:rPr>
        <w:sz w:val="16"/>
        <w:szCs w:val="16"/>
      </w:rPr>
      <w:t>deel B</w:t>
    </w:r>
  </w:p>
  <w:p w:rsidR="0095392C" w:rsidRDefault="0005243F" w:rsidP="0095392C">
    <w:pPr>
      <w:pStyle w:val="Voettekst"/>
      <w:rPr>
        <w:sz w:val="16"/>
        <w:szCs w:val="16"/>
      </w:rPr>
    </w:pPr>
    <w:r>
      <w:rPr>
        <w:sz w:val="16"/>
        <w:szCs w:val="16"/>
      </w:rPr>
      <w:t>HAP412-302.B1</w:t>
    </w:r>
  </w:p>
  <w:p w:rsidR="0095392C" w:rsidRDefault="0005243F" w:rsidP="0095392C">
    <w:pPr>
      <w:pStyle w:val="Voettekst"/>
      <w:rPr>
        <w:sz w:val="16"/>
        <w:szCs w:val="16"/>
      </w:rPr>
    </w:pPr>
    <w:r>
      <w:rPr>
        <w:sz w:val="16"/>
        <w:szCs w:val="16"/>
      </w:rPr>
      <w:t>Versie 1.0</w:t>
    </w:r>
  </w:p>
  <w:p w:rsidR="0095392C" w:rsidRDefault="0095392C" w:rsidP="0095392C">
    <w:pPr>
      <w:pStyle w:val="Voettekst"/>
      <w:rPr>
        <w:sz w:val="16"/>
        <w:szCs w:val="16"/>
      </w:rPr>
    </w:pPr>
    <w:r>
      <w:rPr>
        <w:sz w:val="16"/>
        <w:szCs w:val="16"/>
      </w:rPr>
      <w:t xml:space="preserve">Vastgesteld: </w:t>
    </w:r>
    <w:r w:rsidR="004A3244">
      <w:rPr>
        <w:sz w:val="16"/>
        <w:szCs w:val="16"/>
      </w:rPr>
      <w:t>27 november 2014 - 1405</w:t>
    </w:r>
  </w:p>
  <w:p w:rsidR="00FE354C" w:rsidRDefault="00FE35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C1" w:rsidRDefault="00325AC1" w:rsidP="002C21F9">
      <w:pPr>
        <w:spacing w:after="0" w:line="240" w:lineRule="auto"/>
      </w:pPr>
      <w:r>
        <w:separator/>
      </w:r>
    </w:p>
  </w:footnote>
  <w:footnote w:type="continuationSeparator" w:id="0">
    <w:p w:rsidR="00325AC1" w:rsidRDefault="00325AC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BA" w:rsidRDefault="000148B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5243F"/>
    <w:rsid w:val="00060D11"/>
    <w:rsid w:val="000B349B"/>
    <w:rsid w:val="000B3640"/>
    <w:rsid w:val="000C3828"/>
    <w:rsid w:val="00151EE1"/>
    <w:rsid w:val="001627F4"/>
    <w:rsid w:val="001F7EC7"/>
    <w:rsid w:val="00215977"/>
    <w:rsid w:val="00246334"/>
    <w:rsid w:val="002B33CC"/>
    <w:rsid w:val="002B3EDB"/>
    <w:rsid w:val="002C21F9"/>
    <w:rsid w:val="002C2632"/>
    <w:rsid w:val="002F7502"/>
    <w:rsid w:val="003025B6"/>
    <w:rsid w:val="00304975"/>
    <w:rsid w:val="00325AC1"/>
    <w:rsid w:val="00360319"/>
    <w:rsid w:val="00365AA2"/>
    <w:rsid w:val="00403A4A"/>
    <w:rsid w:val="00410F99"/>
    <w:rsid w:val="00470889"/>
    <w:rsid w:val="00497F18"/>
    <w:rsid w:val="004A3244"/>
    <w:rsid w:val="004D3AFD"/>
    <w:rsid w:val="00507046"/>
    <w:rsid w:val="00507A4A"/>
    <w:rsid w:val="00546342"/>
    <w:rsid w:val="00594484"/>
    <w:rsid w:val="00596229"/>
    <w:rsid w:val="00634E45"/>
    <w:rsid w:val="00645103"/>
    <w:rsid w:val="00664BE3"/>
    <w:rsid w:val="00675E15"/>
    <w:rsid w:val="006F5338"/>
    <w:rsid w:val="0071373F"/>
    <w:rsid w:val="00733501"/>
    <w:rsid w:val="00753400"/>
    <w:rsid w:val="007565EE"/>
    <w:rsid w:val="00761C66"/>
    <w:rsid w:val="00767175"/>
    <w:rsid w:val="007E0444"/>
    <w:rsid w:val="0085664B"/>
    <w:rsid w:val="0086193B"/>
    <w:rsid w:val="0087369C"/>
    <w:rsid w:val="008B5323"/>
    <w:rsid w:val="008F2833"/>
    <w:rsid w:val="008F6498"/>
    <w:rsid w:val="008F757D"/>
    <w:rsid w:val="00900C2B"/>
    <w:rsid w:val="0095392C"/>
    <w:rsid w:val="00984968"/>
    <w:rsid w:val="009E3E12"/>
    <w:rsid w:val="00A3676A"/>
    <w:rsid w:val="00A4726C"/>
    <w:rsid w:val="00A664BA"/>
    <w:rsid w:val="00A83E93"/>
    <w:rsid w:val="00AC6525"/>
    <w:rsid w:val="00B17BFF"/>
    <w:rsid w:val="00BA2CF7"/>
    <w:rsid w:val="00BB2595"/>
    <w:rsid w:val="00BC158D"/>
    <w:rsid w:val="00BE28E1"/>
    <w:rsid w:val="00C46053"/>
    <w:rsid w:val="00C71AF7"/>
    <w:rsid w:val="00C74A7E"/>
    <w:rsid w:val="00C84365"/>
    <w:rsid w:val="00C853DC"/>
    <w:rsid w:val="00C85AF2"/>
    <w:rsid w:val="00C86949"/>
    <w:rsid w:val="00C90911"/>
    <w:rsid w:val="00C92373"/>
    <w:rsid w:val="00CF1E7A"/>
    <w:rsid w:val="00CF5073"/>
    <w:rsid w:val="00D0510E"/>
    <w:rsid w:val="00D44EB9"/>
    <w:rsid w:val="00D658E0"/>
    <w:rsid w:val="00D841BE"/>
    <w:rsid w:val="00D869E7"/>
    <w:rsid w:val="00E005E5"/>
    <w:rsid w:val="00E06760"/>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28C7-A6D9-4B78-9709-213DAB5A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7C9429D0</Template>
  <TotalTime>0</TotalTime>
  <Pages>2</Pages>
  <Words>191</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2015-02-20T07:51:00Z</dcterms:created>
  <dcterms:modified xsi:type="dcterms:W3CDTF">2015-02-20T07:51:00Z</dcterms:modified>
</cp:coreProperties>
</file>