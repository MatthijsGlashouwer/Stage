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B17BFF" w:rsidP="00C71AF7">
            <w:pPr>
              <w:tabs>
                <w:tab w:val="left" w:pos="4995"/>
              </w:tabs>
              <w:rPr>
                <w:rFonts w:ascii="Arial" w:hAnsi="Arial" w:cs="Arial"/>
                <w:b/>
                <w:i/>
                <w:sz w:val="24"/>
                <w:szCs w:val="24"/>
              </w:rPr>
            </w:pPr>
            <w:bookmarkStart w:id="0" w:name="_GoBack"/>
            <w:bookmarkEnd w:id="0"/>
            <w:r w:rsidRPr="00645103">
              <w:rPr>
                <w:rFonts w:ascii="Arial" w:hAnsi="Arial" w:cs="Arial"/>
                <w:b/>
                <w:i/>
                <w:sz w:val="24"/>
                <w:szCs w:val="24"/>
              </w:rPr>
              <w:t>B2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4B1B9D" w:rsidP="00BA2CF7">
            <w:pPr>
              <w:rPr>
                <w:rFonts w:ascii="Arial" w:hAnsi="Arial" w:cs="Arial"/>
                <w:b/>
                <w:i/>
                <w:sz w:val="20"/>
                <w:szCs w:val="20"/>
              </w:rPr>
            </w:pPr>
            <w:r>
              <w:rPr>
                <w:rFonts w:ascii="Arial" w:hAnsi="Arial" w:cs="Arial"/>
                <w:b/>
                <w:sz w:val="20"/>
                <w:szCs w:val="20"/>
              </w:rPr>
              <w:t>HAP412-304.B1-</w:t>
            </w:r>
            <w:r w:rsidR="00BA2CF7">
              <w:rPr>
                <w:rFonts w:ascii="Arial" w:hAnsi="Arial" w:cs="Arial"/>
                <w:b/>
                <w:sz w:val="20"/>
                <w:szCs w:val="20"/>
              </w:rPr>
              <w:t>B00X</w:t>
            </w:r>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761C66" w:rsidRDefault="00761C66" w:rsidP="00FD6314">
            <w:pPr>
              <w:rPr>
                <w:rFonts w:ascii="Arial" w:hAnsi="Arial" w:cs="Arial"/>
                <w:color w:val="FF0000"/>
                <w:sz w:val="20"/>
                <w:szCs w:val="20"/>
              </w:rPr>
            </w:pPr>
          </w:p>
          <w:p w:rsidR="00761C66" w:rsidRDefault="002026A2" w:rsidP="00FD6314">
            <w:pPr>
              <w:rPr>
                <w:rFonts w:ascii="Arial" w:hAnsi="Arial" w:cs="Arial"/>
                <w:sz w:val="20"/>
                <w:szCs w:val="20"/>
              </w:rPr>
            </w:pPr>
            <w:r>
              <w:rPr>
                <w:rFonts w:ascii="Arial" w:hAnsi="Arial" w:cs="Arial"/>
                <w:sz w:val="20"/>
                <w:szCs w:val="20"/>
              </w:rPr>
              <w:t>Kerntaak 1, 2</w:t>
            </w:r>
          </w:p>
          <w:p w:rsidR="002407A1" w:rsidRDefault="00761C66" w:rsidP="002407A1">
            <w:pPr>
              <w:rPr>
                <w:rFonts w:ascii="Arial" w:hAnsi="Arial" w:cs="Arial"/>
                <w:sz w:val="20"/>
                <w:szCs w:val="20"/>
              </w:rPr>
            </w:pPr>
            <w:r>
              <w:rPr>
                <w:rFonts w:ascii="Arial" w:hAnsi="Arial" w:cs="Arial"/>
                <w:sz w:val="20"/>
                <w:szCs w:val="20"/>
              </w:rPr>
              <w:t xml:space="preserve">Werkproces(en): </w:t>
            </w:r>
            <w:r w:rsidR="002026A2">
              <w:rPr>
                <w:rFonts w:ascii="Arial" w:hAnsi="Arial" w:cs="Arial"/>
                <w:sz w:val="20"/>
                <w:szCs w:val="20"/>
              </w:rPr>
              <w:t>1.5, 2.3, 2.5, 2.6, 2.7</w:t>
            </w:r>
          </w:p>
          <w:p w:rsidR="00761C66" w:rsidRPr="00761C66" w:rsidRDefault="00761C66" w:rsidP="002407A1">
            <w:pPr>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691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691922">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922" w:rsidRDefault="00691922" w:rsidP="002C21F9">
      <w:pPr>
        <w:spacing w:after="0" w:line="240" w:lineRule="auto"/>
      </w:pPr>
      <w:r>
        <w:separator/>
      </w:r>
    </w:p>
  </w:endnote>
  <w:endnote w:type="continuationSeparator" w:id="0">
    <w:p w:rsidR="00691922" w:rsidRDefault="00691922"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922" w:rsidRDefault="00691922">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Examenopdracht HB ex. deel B</w:t>
    </w:r>
  </w:p>
  <w:p w:rsidR="00691922" w:rsidRDefault="004B1B9D" w:rsidP="0095392C">
    <w:pPr>
      <w:pStyle w:val="Voettekst"/>
      <w:rPr>
        <w:sz w:val="16"/>
        <w:szCs w:val="16"/>
      </w:rPr>
    </w:pPr>
    <w:r>
      <w:rPr>
        <w:sz w:val="16"/>
        <w:szCs w:val="16"/>
      </w:rPr>
      <w:t>HAP412-304.B1</w:t>
    </w:r>
  </w:p>
  <w:p w:rsidR="00691922" w:rsidRDefault="00691922" w:rsidP="0095392C">
    <w:pPr>
      <w:pStyle w:val="Voettekst"/>
      <w:rPr>
        <w:sz w:val="16"/>
        <w:szCs w:val="16"/>
      </w:rPr>
    </w:pPr>
    <w:r>
      <w:rPr>
        <w:sz w:val="16"/>
        <w:szCs w:val="16"/>
      </w:rPr>
      <w:t>Ver</w:t>
    </w:r>
    <w:r w:rsidR="004B1B9D">
      <w:rPr>
        <w:sz w:val="16"/>
        <w:szCs w:val="16"/>
      </w:rPr>
      <w:t>sie 1.0</w:t>
    </w:r>
  </w:p>
  <w:p w:rsidR="00691922" w:rsidRDefault="00691922" w:rsidP="0095392C">
    <w:pPr>
      <w:pStyle w:val="Voettekst"/>
      <w:rPr>
        <w:sz w:val="16"/>
        <w:szCs w:val="16"/>
      </w:rPr>
    </w:pPr>
    <w:r>
      <w:rPr>
        <w:sz w:val="16"/>
        <w:szCs w:val="16"/>
      </w:rPr>
      <w:t xml:space="preserve">Vastgesteld: </w:t>
    </w:r>
    <w:r w:rsidR="008D448D">
      <w:rPr>
        <w:sz w:val="16"/>
        <w:szCs w:val="16"/>
      </w:rPr>
      <w:t>27 november 2014 - 1407</w:t>
    </w:r>
  </w:p>
  <w:p w:rsidR="00691922" w:rsidRDefault="0069192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922" w:rsidRDefault="00691922" w:rsidP="002C21F9">
      <w:pPr>
        <w:spacing w:after="0" w:line="240" w:lineRule="auto"/>
      </w:pPr>
      <w:r>
        <w:separator/>
      </w:r>
    </w:p>
  </w:footnote>
  <w:footnote w:type="continuationSeparator" w:id="0">
    <w:p w:rsidR="00691922" w:rsidRDefault="00691922"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922" w:rsidRDefault="00691922">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60D11"/>
    <w:rsid w:val="000B349B"/>
    <w:rsid w:val="000B3640"/>
    <w:rsid w:val="000C3828"/>
    <w:rsid w:val="00151EE1"/>
    <w:rsid w:val="001627F4"/>
    <w:rsid w:val="001F7EC7"/>
    <w:rsid w:val="002026A2"/>
    <w:rsid w:val="00207E66"/>
    <w:rsid w:val="00215977"/>
    <w:rsid w:val="002407A1"/>
    <w:rsid w:val="00246334"/>
    <w:rsid w:val="002B33CC"/>
    <w:rsid w:val="002C21F9"/>
    <w:rsid w:val="002C2632"/>
    <w:rsid w:val="002F7502"/>
    <w:rsid w:val="003025B6"/>
    <w:rsid w:val="00304975"/>
    <w:rsid w:val="00325AC1"/>
    <w:rsid w:val="00360319"/>
    <w:rsid w:val="00403A4A"/>
    <w:rsid w:val="00410F99"/>
    <w:rsid w:val="00470889"/>
    <w:rsid w:val="00497F18"/>
    <w:rsid w:val="004B1B9D"/>
    <w:rsid w:val="004D3AFD"/>
    <w:rsid w:val="00507046"/>
    <w:rsid w:val="00507A4A"/>
    <w:rsid w:val="00524195"/>
    <w:rsid w:val="00546342"/>
    <w:rsid w:val="00594484"/>
    <w:rsid w:val="00596229"/>
    <w:rsid w:val="00634E45"/>
    <w:rsid w:val="00645103"/>
    <w:rsid w:val="00664BE3"/>
    <w:rsid w:val="00675E15"/>
    <w:rsid w:val="00691922"/>
    <w:rsid w:val="006F5338"/>
    <w:rsid w:val="0071373F"/>
    <w:rsid w:val="00733501"/>
    <w:rsid w:val="00753400"/>
    <w:rsid w:val="007565EE"/>
    <w:rsid w:val="00761C66"/>
    <w:rsid w:val="00767175"/>
    <w:rsid w:val="007E0444"/>
    <w:rsid w:val="0085664B"/>
    <w:rsid w:val="0086193B"/>
    <w:rsid w:val="0087369C"/>
    <w:rsid w:val="008B5323"/>
    <w:rsid w:val="008D448D"/>
    <w:rsid w:val="008F2833"/>
    <w:rsid w:val="008F6498"/>
    <w:rsid w:val="008F757D"/>
    <w:rsid w:val="00900C2B"/>
    <w:rsid w:val="0095392C"/>
    <w:rsid w:val="00984968"/>
    <w:rsid w:val="009E3E12"/>
    <w:rsid w:val="00A3676A"/>
    <w:rsid w:val="00A4726C"/>
    <w:rsid w:val="00A664BA"/>
    <w:rsid w:val="00A83E93"/>
    <w:rsid w:val="00AC6525"/>
    <w:rsid w:val="00AF3BD6"/>
    <w:rsid w:val="00B17BFF"/>
    <w:rsid w:val="00BA2CF7"/>
    <w:rsid w:val="00BB2595"/>
    <w:rsid w:val="00BE28E1"/>
    <w:rsid w:val="00C46053"/>
    <w:rsid w:val="00C71AF7"/>
    <w:rsid w:val="00C74A7E"/>
    <w:rsid w:val="00C84365"/>
    <w:rsid w:val="00C85AF2"/>
    <w:rsid w:val="00C86949"/>
    <w:rsid w:val="00C90911"/>
    <w:rsid w:val="00C92373"/>
    <w:rsid w:val="00CF1E7A"/>
    <w:rsid w:val="00CF5073"/>
    <w:rsid w:val="00D0510E"/>
    <w:rsid w:val="00D44EB9"/>
    <w:rsid w:val="00D658E0"/>
    <w:rsid w:val="00D841BE"/>
    <w:rsid w:val="00D869E7"/>
    <w:rsid w:val="00DD6047"/>
    <w:rsid w:val="00E005E5"/>
    <w:rsid w:val="00E06760"/>
    <w:rsid w:val="00E61C95"/>
    <w:rsid w:val="00E6631A"/>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6CA6B-6C6A-40C8-B529-A5E451BE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9BF5CE5</Template>
  <TotalTime>1</TotalTime>
  <Pages>2</Pages>
  <Words>193</Words>
  <Characters>1066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2014-12-08T15:36:00Z</cp:lastPrinted>
  <dcterms:created xsi:type="dcterms:W3CDTF">2015-02-20T07:53:00Z</dcterms:created>
  <dcterms:modified xsi:type="dcterms:W3CDTF">2015-02-20T07:53:00Z</dcterms:modified>
</cp:coreProperties>
</file>